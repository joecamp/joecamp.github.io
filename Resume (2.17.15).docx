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22BEB" w14:textId="77777777" w:rsidR="002C42BC" w:rsidRPr="00570250" w:rsidRDefault="00292972" w:rsidP="00292972">
      <w:pPr>
        <w:pStyle w:val="ContactInfo"/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70250">
        <w:rPr>
          <w:rFonts w:asciiTheme="majorHAnsi" w:hAnsiTheme="majorHAnsi"/>
          <w:b/>
          <w:color w:val="000000" w:themeColor="text1"/>
          <w:sz w:val="24"/>
          <w:szCs w:val="24"/>
        </w:rPr>
        <w:t>Joe Campanelli</w:t>
      </w:r>
    </w:p>
    <w:p w14:paraId="5FDB9888" w14:textId="77777777" w:rsidR="00292972" w:rsidRPr="006E6479" w:rsidRDefault="008F1E50" w:rsidP="00292972">
      <w:pPr>
        <w:pStyle w:val="ContactInfo"/>
        <w:jc w:val="center"/>
        <w:rPr>
          <w:rFonts w:asciiTheme="majorHAnsi" w:hAnsiTheme="majorHAnsi"/>
          <w:color w:val="000000" w:themeColor="text1"/>
          <w:sz w:val="20"/>
        </w:rPr>
      </w:pPr>
      <w:r w:rsidRPr="006E6479">
        <w:rPr>
          <w:rFonts w:asciiTheme="majorHAnsi" w:hAnsiTheme="majorHAnsi"/>
          <w:color w:val="000000" w:themeColor="text1"/>
          <w:sz w:val="20"/>
        </w:rPr>
        <w:t>685 McGovern Road</w:t>
      </w:r>
    </w:p>
    <w:p w14:paraId="06778229" w14:textId="77777777" w:rsidR="008F1E50" w:rsidRPr="006E6479" w:rsidRDefault="008F1E50" w:rsidP="00292972">
      <w:pPr>
        <w:pStyle w:val="ContactInfo"/>
        <w:jc w:val="center"/>
        <w:rPr>
          <w:rFonts w:asciiTheme="majorHAnsi" w:hAnsiTheme="majorHAnsi"/>
          <w:color w:val="000000" w:themeColor="text1"/>
          <w:sz w:val="20"/>
        </w:rPr>
      </w:pPr>
      <w:r w:rsidRPr="006E6479">
        <w:rPr>
          <w:rFonts w:asciiTheme="majorHAnsi" w:hAnsiTheme="majorHAnsi"/>
          <w:color w:val="000000" w:themeColor="text1"/>
          <w:sz w:val="20"/>
        </w:rPr>
        <w:t>Hockessin DE, 19707</w:t>
      </w:r>
    </w:p>
    <w:p w14:paraId="31C90FD3" w14:textId="77777777" w:rsidR="008F1E50" w:rsidRPr="006E6479" w:rsidRDefault="008F1E50" w:rsidP="00292972">
      <w:pPr>
        <w:pStyle w:val="ContactInfo"/>
        <w:jc w:val="center"/>
        <w:rPr>
          <w:rFonts w:asciiTheme="majorHAnsi" w:hAnsiTheme="majorHAnsi"/>
          <w:color w:val="000000" w:themeColor="text1"/>
          <w:sz w:val="20"/>
        </w:rPr>
      </w:pPr>
      <w:r w:rsidRPr="006E6479">
        <w:rPr>
          <w:rFonts w:asciiTheme="majorHAnsi" w:hAnsiTheme="majorHAnsi"/>
          <w:color w:val="000000" w:themeColor="text1"/>
          <w:sz w:val="20"/>
        </w:rPr>
        <w:t>(302) 229-6438</w:t>
      </w:r>
    </w:p>
    <w:p w14:paraId="0970DC96" w14:textId="3102FF57" w:rsidR="008F1E50" w:rsidRPr="006E6479" w:rsidRDefault="004C4936" w:rsidP="00292972">
      <w:pPr>
        <w:pStyle w:val="ContactInfo"/>
        <w:jc w:val="center"/>
        <w:rPr>
          <w:rFonts w:asciiTheme="majorHAnsi" w:hAnsiTheme="majorHAnsi"/>
          <w:color w:val="000000" w:themeColor="text1"/>
          <w:sz w:val="20"/>
        </w:rPr>
      </w:pPr>
      <w:r>
        <w:rPr>
          <w:rFonts w:asciiTheme="majorHAnsi" w:hAnsiTheme="majorHAnsi"/>
          <w:color w:val="000000" w:themeColor="text1"/>
          <w:sz w:val="20"/>
        </w:rPr>
        <w:t>j</w:t>
      </w:r>
      <w:r w:rsidR="00465AC6">
        <w:rPr>
          <w:rFonts w:asciiTheme="majorHAnsi" w:hAnsiTheme="majorHAnsi"/>
          <w:color w:val="000000" w:themeColor="text1"/>
          <w:sz w:val="20"/>
        </w:rPr>
        <w:t>oecamp@udel.edu</w:t>
      </w:r>
    </w:p>
    <w:p w14:paraId="49CB0C2E" w14:textId="77777777" w:rsidR="008F1E50" w:rsidRPr="006E6479" w:rsidRDefault="008F1E50" w:rsidP="00292972">
      <w:pPr>
        <w:pStyle w:val="ContactInfo"/>
        <w:jc w:val="center"/>
        <w:rPr>
          <w:color w:val="000000" w:themeColor="text1"/>
          <w:sz w:val="20"/>
        </w:rPr>
      </w:pP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778"/>
        <w:gridCol w:w="472"/>
        <w:gridCol w:w="7830"/>
      </w:tblGrid>
      <w:tr w:rsidR="006E6479" w:rsidRPr="006E6479" w14:paraId="4DFC7E45" w14:textId="77777777" w:rsidTr="005A1E21">
        <w:tc>
          <w:tcPr>
            <w:tcW w:w="1778" w:type="dxa"/>
          </w:tcPr>
          <w:p w14:paraId="0D9F2891" w14:textId="6CB55F1F" w:rsidR="00D16767" w:rsidRPr="006E6479" w:rsidRDefault="00D16767">
            <w:pPr>
              <w:pStyle w:val="Heading1"/>
              <w:outlineLvl w:val="0"/>
              <w:rPr>
                <w:color w:val="000000" w:themeColor="text1"/>
                <w:sz w:val="20"/>
              </w:rPr>
            </w:pPr>
            <w:r w:rsidRPr="006E6479">
              <w:rPr>
                <w:color w:val="000000" w:themeColor="text1"/>
                <w:sz w:val="20"/>
              </w:rPr>
              <w:t>EDUCATION</w:t>
            </w:r>
          </w:p>
        </w:tc>
        <w:tc>
          <w:tcPr>
            <w:tcW w:w="472" w:type="dxa"/>
          </w:tcPr>
          <w:p w14:paraId="2DE3ECB6" w14:textId="77777777" w:rsidR="00D16767" w:rsidRPr="006E6479" w:rsidRDefault="00D16767"/>
        </w:tc>
        <w:tc>
          <w:tcPr>
            <w:tcW w:w="7830" w:type="dxa"/>
          </w:tcPr>
          <w:p w14:paraId="30B5B8CF" w14:textId="77777777" w:rsidR="00D16767" w:rsidRPr="006E6479" w:rsidRDefault="00D16767" w:rsidP="008F1E50">
            <w:pPr>
              <w:pStyle w:val="ResumeText"/>
              <w:rPr>
                <w:rFonts w:asciiTheme="majorHAnsi" w:hAnsiTheme="majorHAnsi"/>
                <w:b/>
              </w:rPr>
            </w:pPr>
            <w:r w:rsidRPr="006E6479">
              <w:rPr>
                <w:rFonts w:asciiTheme="majorHAnsi" w:hAnsiTheme="majorHAnsi"/>
                <w:b/>
              </w:rPr>
              <w:t>UNIVERSITY OF DELAWARE, NEWARK, DE, BACHELOR OF SCIENCE IN COMPUTER SCIENCE</w:t>
            </w:r>
          </w:p>
          <w:p w14:paraId="28C99868" w14:textId="575C11A6" w:rsidR="00D16767" w:rsidRPr="006E6479" w:rsidRDefault="00D16767" w:rsidP="008F1E50">
            <w:pPr>
              <w:pStyle w:val="ResumeText"/>
            </w:pPr>
            <w:r w:rsidRPr="006E6479">
              <w:t>Cumulative GPA: 3.</w:t>
            </w:r>
            <w:r w:rsidR="00465AC6">
              <w:t>344</w:t>
            </w:r>
            <w:r w:rsidRPr="006E6479">
              <w:t>/4.00</w:t>
            </w:r>
            <w:r w:rsidR="00CB6AC2">
              <w:t xml:space="preserve"> </w:t>
            </w:r>
            <w:bookmarkStart w:id="0" w:name="_GoBack"/>
            <w:bookmarkEnd w:id="0"/>
            <w:r w:rsidRPr="006E6479">
              <w:t>Major GPA: 3.</w:t>
            </w:r>
            <w:r w:rsidR="00465AC6">
              <w:t>424</w:t>
            </w:r>
            <w:r w:rsidRPr="006E6479">
              <w:t>/4.00</w:t>
            </w:r>
          </w:p>
          <w:p w14:paraId="58E89902" w14:textId="5D47FD8C" w:rsidR="00D16767" w:rsidRPr="006E6479" w:rsidRDefault="00D16767" w:rsidP="008F1E50">
            <w:pPr>
              <w:pStyle w:val="ResumeText"/>
            </w:pPr>
            <w:r w:rsidRPr="006E6479">
              <w:t>Relevant Courses: Data Structures, Machine Organization and Assembly Language, Introduction to Soft</w:t>
            </w:r>
            <w:r w:rsidR="00CB6AC2">
              <w:t>ware Engineering,</w:t>
            </w:r>
            <w:r w:rsidR="001A7D61">
              <w:t xml:space="preserve"> </w:t>
            </w:r>
            <w:r w:rsidR="00FB2CDB">
              <w:t>Operating Systems, Automata Theory</w:t>
            </w:r>
          </w:p>
          <w:p w14:paraId="1BFCD823" w14:textId="52631EDA" w:rsidR="00D16767" w:rsidRPr="006E6479" w:rsidRDefault="001A7D61" w:rsidP="00880FA2">
            <w:pPr>
              <w:pStyle w:val="ResumeText"/>
            </w:pPr>
            <w:r>
              <w:t>Expected Graduation: May 2016</w:t>
            </w:r>
          </w:p>
        </w:tc>
      </w:tr>
      <w:tr w:rsidR="006E6479" w:rsidRPr="006E6479" w14:paraId="4E3AE076" w14:textId="77777777" w:rsidTr="005A1E21">
        <w:tc>
          <w:tcPr>
            <w:tcW w:w="1778" w:type="dxa"/>
          </w:tcPr>
          <w:p w14:paraId="6A8508D0" w14:textId="722798DF" w:rsidR="00D16767" w:rsidRPr="006E6479" w:rsidRDefault="00D16767">
            <w:pPr>
              <w:pStyle w:val="Heading1"/>
              <w:outlineLvl w:val="0"/>
              <w:rPr>
                <w:color w:val="000000" w:themeColor="text1"/>
                <w:sz w:val="20"/>
              </w:rPr>
            </w:pPr>
            <w:r w:rsidRPr="006E6479">
              <w:rPr>
                <w:color w:val="000000" w:themeColor="text1"/>
                <w:sz w:val="20"/>
              </w:rPr>
              <w:t>Skills and abilities</w:t>
            </w:r>
          </w:p>
        </w:tc>
        <w:tc>
          <w:tcPr>
            <w:tcW w:w="472" w:type="dxa"/>
          </w:tcPr>
          <w:p w14:paraId="0CAFF50C" w14:textId="77777777" w:rsidR="00D16767" w:rsidRPr="006E6479" w:rsidRDefault="00D16767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</w:rPr>
              <w:id w:val="120714221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000000" w:themeColor="text1"/>
                  </w:rPr>
                  <w:id w:val="287785477"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000000" w:themeColor="text1"/>
                      </w:rPr>
                      <w:id w:val="145398632"/>
                    </w:sdtPr>
                    <w:sdtEndPr/>
                    <w:sdtContent>
                      <w:p w14:paraId="19A2F65E" w14:textId="31CA0FF1" w:rsidR="00D16767" w:rsidRPr="006E6479" w:rsidRDefault="00D16767" w:rsidP="003C7072">
                        <w:pPr>
                          <w:pStyle w:val="Heading2"/>
                          <w:outlineLvl w:val="1"/>
                          <w:rPr>
                            <w:rFonts w:asciiTheme="minorHAnsi" w:eastAsiaTheme="minorEastAsia" w:hAnsiTheme="minorHAnsi" w:cstheme="minorBidi"/>
                            <w:bCs w:val="0"/>
                            <w:caps w:val="0"/>
                            <w:color w:val="000000" w:themeColor="text1"/>
                          </w:rPr>
                        </w:pPr>
                        <w:r w:rsidRPr="006E6479"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000000" w:themeColor="text1"/>
                          </w:rPr>
                          <w:t xml:space="preserve">Programming: Experienced in </w:t>
                        </w:r>
                        <w:r w:rsidR="001A7D61"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000000" w:themeColor="text1"/>
                          </w:rPr>
                          <w:t>Java, C++/C</w:t>
                        </w:r>
                      </w:p>
                      <w:p w14:paraId="1BD23EDB" w14:textId="77777777" w:rsidR="00D16767" w:rsidRPr="006E6479" w:rsidRDefault="00D16767" w:rsidP="003C7072">
                        <w:pPr>
                          <w:spacing w:after="40"/>
                        </w:pPr>
                        <w:r w:rsidRPr="006E6479">
                          <w:t>Hardware: Knowledge of the inner workings of a computer, experienced in replacing parts and building desktop PCs</w:t>
                        </w:r>
                      </w:p>
                      <w:p w14:paraId="0FD08995" w14:textId="6BC20EB4" w:rsidR="00D16767" w:rsidRPr="006E6479" w:rsidRDefault="00D16767" w:rsidP="008F1E50">
                        <w:pPr>
                          <w:pStyle w:val="ResumeText"/>
                        </w:pPr>
                        <w:r w:rsidRPr="006E6479">
                          <w:t>Productivity: Experienced in Microsoft Word, Excel, PowerPoint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6E6479" w:rsidRPr="006E6479" w14:paraId="692389C9" w14:textId="77777777" w:rsidTr="005A1E21">
        <w:tc>
          <w:tcPr>
            <w:tcW w:w="1778" w:type="dxa"/>
          </w:tcPr>
          <w:p w14:paraId="43C1E5B6" w14:textId="378620A9" w:rsidR="00D16767" w:rsidRPr="006E6479" w:rsidRDefault="00D16767">
            <w:pPr>
              <w:pStyle w:val="Heading1"/>
              <w:outlineLvl w:val="0"/>
              <w:rPr>
                <w:color w:val="000000" w:themeColor="text1"/>
                <w:sz w:val="20"/>
              </w:rPr>
            </w:pPr>
            <w:r w:rsidRPr="006E6479">
              <w:rPr>
                <w:color w:val="000000" w:themeColor="text1"/>
                <w:sz w:val="20"/>
              </w:rPr>
              <w:t>academic projects</w:t>
            </w:r>
          </w:p>
        </w:tc>
        <w:tc>
          <w:tcPr>
            <w:tcW w:w="472" w:type="dxa"/>
          </w:tcPr>
          <w:p w14:paraId="00963E9A" w14:textId="77777777" w:rsidR="00D16767" w:rsidRPr="006E6479" w:rsidRDefault="00D16767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</w:rPr>
              <w:id w:val="968790063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000000" w:themeColor="text1"/>
                  </w:rPr>
                  <w:id w:val="-1341694894"/>
                </w:sdtPr>
                <w:sdtEndPr/>
                <w:sdtContent>
                  <w:p w14:paraId="7E610954" w14:textId="2B097E80" w:rsidR="00D16767" w:rsidRPr="006E6479" w:rsidRDefault="00D16767" w:rsidP="003C7072">
                    <w:pPr>
                      <w:pStyle w:val="Heading2"/>
                      <w:outlineLvl w:val="1"/>
                      <w:rPr>
                        <w:rFonts w:eastAsiaTheme="minorEastAsia" w:cstheme="minorBidi"/>
                        <w:bCs w:val="0"/>
                        <w:caps w:val="0"/>
                        <w:color w:val="000000" w:themeColor="text1"/>
                      </w:rPr>
                    </w:pPr>
                    <w:r w:rsidRPr="006E6479">
                      <w:rPr>
                        <w:rFonts w:eastAsiaTheme="minorEastAsia" w:cstheme="minorBidi"/>
                        <w:bCs w:val="0"/>
                        <w:caps w:val="0"/>
                        <w:color w:val="000000" w:themeColor="text1"/>
                      </w:rPr>
                      <w:t>DELDOT STATE FAIR GAME (Java)</w:t>
                    </w:r>
                  </w:p>
                  <w:p w14:paraId="6BAFE049" w14:textId="55DF145A" w:rsidR="00D16767" w:rsidRPr="006E6479" w:rsidRDefault="00D16767" w:rsidP="003C7072">
                    <w:r w:rsidRPr="006E6479">
                      <w:t>Creat</w:t>
                    </w:r>
                    <w:r w:rsidR="00FB2CDB">
                      <w:t>ed</w:t>
                    </w:r>
                    <w:r w:rsidRPr="006E6479">
                      <w:t xml:space="preserve"> a 2-player educational card game in a 4-person team to convey themes of sustainable landscaping to </w:t>
                    </w:r>
                    <w:r w:rsidR="00FB2CDB">
                      <w:t>school age children.  Included</w:t>
                    </w:r>
                    <w:r w:rsidRPr="006E6479">
                      <w:t xml:space="preserve"> storyboard creation, presentation to DelDOT, w</w:t>
                    </w:r>
                    <w:r w:rsidR="003C0127" w:rsidRPr="006E6479">
                      <w:t>orking with art students to produce</w:t>
                    </w:r>
                    <w:r w:rsidR="00FB2CDB">
                      <w:t xml:space="preserve"> graphics, and coding of the game.</w:t>
                    </w:r>
                  </w:p>
                  <w:p w14:paraId="553C4BA0" w14:textId="2646B70A" w:rsidR="00D16767" w:rsidRPr="006E6479" w:rsidRDefault="00D16767" w:rsidP="003C7072">
                    <w:pPr>
                      <w:rPr>
                        <w:rFonts w:asciiTheme="majorHAnsi" w:hAnsiTheme="majorHAnsi"/>
                        <w:b/>
                      </w:rPr>
                    </w:pPr>
                    <w:r w:rsidRPr="006E6479">
                      <w:rPr>
                        <w:rFonts w:asciiTheme="majorHAnsi" w:hAnsiTheme="majorHAnsi"/>
                        <w:b/>
                      </w:rPr>
                      <w:t>INDEX BUILDER PROGRAM (C++)</w:t>
                    </w:r>
                  </w:p>
                  <w:p w14:paraId="20B97314" w14:textId="05808C54" w:rsidR="00D45667" w:rsidRDefault="00D16767" w:rsidP="00D45667">
                    <w:pPr>
                      <w:spacing w:before="0" w:after="120"/>
                    </w:pPr>
                    <w:r w:rsidRPr="006E6479">
                      <w:t>A</w:t>
                    </w:r>
                    <w:r w:rsidR="008C186D" w:rsidRPr="006E6479">
                      <w:t xml:space="preserve"> text-</w:t>
                    </w:r>
                    <w:r w:rsidRPr="006E6479">
                      <w:t>file reading program which compiles a hash table to store information about words in the file and what pages they appear on.</w:t>
                    </w:r>
                    <w:r w:rsidR="008C186D" w:rsidRPr="006E6479">
                      <w:t xml:space="preserve">  Also includes methods to query the table.</w:t>
                    </w:r>
                  </w:p>
                  <w:p w14:paraId="4A2E9C11" w14:textId="24E1BC03" w:rsidR="00FB2CDB" w:rsidRDefault="00D45667" w:rsidP="00D45667">
                    <w:pPr>
                      <w:spacing w:before="0" w:after="120"/>
                      <w:rPr>
                        <w:rFonts w:asciiTheme="majorHAnsi" w:eastAsiaTheme="minorEastAsia" w:hAnsiTheme="majorHAnsi"/>
                        <w:b/>
                      </w:rPr>
                    </w:pPr>
                    <w:r>
                      <w:rPr>
                        <w:rFonts w:asciiTheme="majorHAnsi" w:eastAsiaTheme="minorEastAsia" w:hAnsiTheme="majorHAnsi"/>
                        <w:b/>
                      </w:rPr>
                      <w:t>PERSONAL UNIX SHELL</w:t>
                    </w:r>
                    <w:r w:rsidR="00FB2CDB">
                      <w:rPr>
                        <w:rFonts w:asciiTheme="majorHAnsi" w:eastAsiaTheme="minorEastAsia" w:hAnsiTheme="majorHAnsi"/>
                        <w:b/>
                      </w:rPr>
                      <w:t xml:space="preserve"> (C) </w:t>
                    </w:r>
                  </w:p>
                  <w:p w14:paraId="3C60D04A" w14:textId="6B0EEBD2" w:rsidR="00D16767" w:rsidRPr="006E6479" w:rsidRDefault="00D45667" w:rsidP="00D45667">
                    <w:pPr>
                      <w:spacing w:after="40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Implemented a UNIX shell to run under Solaris; accepts basic system calls related to processes, files, and inter-process communication.  Implemented piping, I/O redirection, background processes, and signals.</w:t>
                    </w:r>
                  </w:p>
                </w:sdtContent>
              </w:sdt>
            </w:sdtContent>
          </w:sdt>
        </w:tc>
      </w:tr>
      <w:tr w:rsidR="00D16767" w:rsidRPr="006E6479" w14:paraId="667B8F6D" w14:textId="77777777" w:rsidTr="005A1E21">
        <w:trPr>
          <w:trHeight w:val="2141"/>
        </w:trPr>
        <w:tc>
          <w:tcPr>
            <w:tcW w:w="1778" w:type="dxa"/>
          </w:tcPr>
          <w:p w14:paraId="1369DB3C" w14:textId="61E77350" w:rsidR="00D16767" w:rsidRPr="006E6479" w:rsidRDefault="00D16767">
            <w:pPr>
              <w:pStyle w:val="Heading1"/>
              <w:outlineLvl w:val="0"/>
              <w:rPr>
                <w:color w:val="000000" w:themeColor="text1"/>
                <w:sz w:val="20"/>
              </w:rPr>
            </w:pPr>
            <w:r w:rsidRPr="006E6479">
              <w:rPr>
                <w:color w:val="000000" w:themeColor="text1"/>
                <w:sz w:val="20"/>
              </w:rPr>
              <w:t>experience</w:t>
            </w:r>
          </w:p>
        </w:tc>
        <w:tc>
          <w:tcPr>
            <w:tcW w:w="472" w:type="dxa"/>
          </w:tcPr>
          <w:p w14:paraId="5F0C3FE5" w14:textId="77777777" w:rsidR="00D16767" w:rsidRPr="006E6479" w:rsidRDefault="00D16767"/>
        </w:tc>
        <w:tc>
          <w:tcPr>
            <w:tcW w:w="7830" w:type="dxa"/>
          </w:tcPr>
          <w:p w14:paraId="350C0BEC" w14:textId="77777777" w:rsidR="0004299B" w:rsidRPr="0004299B" w:rsidRDefault="0004299B" w:rsidP="0004299B">
            <w:pPr>
              <w:rPr>
                <w:rFonts w:asciiTheme="majorHAnsi" w:hAnsiTheme="majorHAnsi"/>
                <w:b/>
                <w:bCs/>
                <w:caps/>
              </w:rPr>
            </w:pPr>
            <w:r w:rsidRPr="0004299B">
              <w:rPr>
                <w:rFonts w:asciiTheme="majorHAnsi" w:hAnsiTheme="majorHAnsi"/>
                <w:b/>
              </w:rPr>
              <w:t>ASSISTANT MANAGER, LIMESTONE PERSONAL MINI STORAGE, AVONDALE, PA</w:t>
            </w:r>
          </w:p>
          <w:p w14:paraId="2A322917" w14:textId="1D6BE4A7" w:rsidR="0004299B" w:rsidRPr="0004299B" w:rsidRDefault="0004299B" w:rsidP="0004299B">
            <w:pPr>
              <w:rPr>
                <w:b/>
                <w:bCs/>
                <w:caps/>
              </w:rPr>
            </w:pPr>
            <w:r w:rsidRPr="0004299B">
              <w:t xml:space="preserve">Summer </w:t>
            </w:r>
            <w:r>
              <w:t xml:space="preserve">2013, Summer </w:t>
            </w:r>
            <w:r w:rsidRPr="0004299B">
              <w:t>2014, Winter 2015</w:t>
            </w:r>
            <w:r w:rsidR="00465AC6">
              <w:t>, Summer 2015</w:t>
            </w:r>
          </w:p>
          <w:p w14:paraId="615F0E5A" w14:textId="77777777" w:rsidR="0004299B" w:rsidRPr="0004299B" w:rsidRDefault="0004299B" w:rsidP="0004299B">
            <w:r w:rsidRPr="0004299B">
              <w:t>Assisted customers (on the phone and visitors), managed day to day finances, custodial operations, ran errands.</w:t>
            </w:r>
          </w:p>
          <w:p w14:paraId="36C94385" w14:textId="77777777" w:rsidR="00D16767" w:rsidRPr="006E6479" w:rsidRDefault="00D16767" w:rsidP="005A1E21">
            <w:pPr>
              <w:spacing w:line="240" w:lineRule="auto"/>
              <w:rPr>
                <w:rFonts w:asciiTheme="majorHAnsi" w:hAnsiTheme="majorHAnsi"/>
                <w:b/>
              </w:rPr>
            </w:pPr>
            <w:r w:rsidRPr="006E6479">
              <w:rPr>
                <w:rFonts w:asciiTheme="majorHAnsi" w:hAnsiTheme="majorHAnsi"/>
                <w:b/>
              </w:rPr>
              <w:t>VOLUNTEER LIBRARIAN, HOCKESSIN LIBRARY, HOCKESSIN, DE</w:t>
            </w:r>
          </w:p>
          <w:p w14:paraId="7DC5AB6F" w14:textId="77777777" w:rsidR="0004299B" w:rsidRDefault="00D16767" w:rsidP="0004299B">
            <w:pPr>
              <w:spacing w:line="240" w:lineRule="auto"/>
              <w:rPr>
                <w:rFonts w:asciiTheme="majorHAnsi" w:hAnsiTheme="majorHAnsi"/>
                <w:b/>
              </w:rPr>
            </w:pPr>
            <w:r w:rsidRPr="006E6479">
              <w:t>September 2011 – May 2012</w:t>
            </w:r>
          </w:p>
          <w:p w14:paraId="41CCBD00" w14:textId="234EC4E7" w:rsidR="00D16767" w:rsidRPr="006E6479" w:rsidRDefault="00D16767" w:rsidP="0004299B">
            <w:pPr>
              <w:spacing w:line="240" w:lineRule="auto"/>
              <w:rPr>
                <w:rFonts w:asciiTheme="majorHAnsi" w:hAnsiTheme="majorHAnsi"/>
                <w:b/>
              </w:rPr>
            </w:pPr>
            <w:r w:rsidRPr="006E6479">
              <w:t>Helped patrons with problems, worked with library’s database to catalogue and organize bookshelves, packaged online orders.</w:t>
            </w:r>
          </w:p>
        </w:tc>
      </w:tr>
    </w:tbl>
    <w:p w14:paraId="2D3A2E0D" w14:textId="01FF0EC1" w:rsidR="002C42BC" w:rsidRPr="006E6479" w:rsidRDefault="002C42BC" w:rsidP="005A1E21">
      <w:pPr>
        <w:spacing w:before="0" w:after="0" w:line="240" w:lineRule="auto"/>
        <w:rPr>
          <w:color w:val="000000" w:themeColor="text1"/>
          <w:sz w:val="2"/>
          <w:szCs w:val="2"/>
        </w:rPr>
      </w:pPr>
    </w:p>
    <w:sectPr w:rsidR="002C42BC" w:rsidRPr="006E6479" w:rsidSect="00E83053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5B08F" w14:textId="77777777" w:rsidR="007F53FB" w:rsidRDefault="007F53FB">
      <w:pPr>
        <w:spacing w:before="0" w:after="0" w:line="240" w:lineRule="auto"/>
      </w:pPr>
      <w:r>
        <w:separator/>
      </w:r>
    </w:p>
  </w:endnote>
  <w:endnote w:type="continuationSeparator" w:id="0">
    <w:p w14:paraId="767A8C8D" w14:textId="77777777" w:rsidR="007F53FB" w:rsidRDefault="007F53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B3D45" w14:textId="77777777" w:rsidR="002C42BC" w:rsidRDefault="00414819">
    <w:pPr>
      <w:pStyle w:val="Footer"/>
    </w:pPr>
    <w:r>
      <w:t xml:space="preserve">Page </w:t>
    </w:r>
    <w:r w:rsidR="00824C82">
      <w:fldChar w:fldCharType="begin"/>
    </w:r>
    <w:r>
      <w:instrText xml:space="preserve"> PAGE </w:instrText>
    </w:r>
    <w:r w:rsidR="00824C82">
      <w:fldChar w:fldCharType="separate"/>
    </w:r>
    <w:r w:rsidR="00CB6AC2">
      <w:rPr>
        <w:noProof/>
      </w:rPr>
      <w:t>2</w:t>
    </w:r>
    <w:r w:rsidR="00824C8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C8643" w14:textId="77777777" w:rsidR="007F53FB" w:rsidRDefault="007F53FB">
      <w:pPr>
        <w:spacing w:before="0" w:after="0" w:line="240" w:lineRule="auto"/>
      </w:pPr>
      <w:r>
        <w:separator/>
      </w:r>
    </w:p>
  </w:footnote>
  <w:footnote w:type="continuationSeparator" w:id="0">
    <w:p w14:paraId="624322C8" w14:textId="77777777" w:rsidR="007F53FB" w:rsidRDefault="007F53F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72"/>
    <w:rsid w:val="0004299B"/>
    <w:rsid w:val="0015642E"/>
    <w:rsid w:val="001861B7"/>
    <w:rsid w:val="001A6303"/>
    <w:rsid w:val="001A7D61"/>
    <w:rsid w:val="001D448D"/>
    <w:rsid w:val="001D67AE"/>
    <w:rsid w:val="00292972"/>
    <w:rsid w:val="002C42BC"/>
    <w:rsid w:val="00354703"/>
    <w:rsid w:val="0037760D"/>
    <w:rsid w:val="003823E9"/>
    <w:rsid w:val="003C0127"/>
    <w:rsid w:val="003C7072"/>
    <w:rsid w:val="00414819"/>
    <w:rsid w:val="0046178C"/>
    <w:rsid w:val="00465AC6"/>
    <w:rsid w:val="004A14BB"/>
    <w:rsid w:val="004C4936"/>
    <w:rsid w:val="004E20C2"/>
    <w:rsid w:val="004F5818"/>
    <w:rsid w:val="00570250"/>
    <w:rsid w:val="005747A1"/>
    <w:rsid w:val="005A1E21"/>
    <w:rsid w:val="005F6EB5"/>
    <w:rsid w:val="00622932"/>
    <w:rsid w:val="006776E6"/>
    <w:rsid w:val="006816DE"/>
    <w:rsid w:val="006D56ED"/>
    <w:rsid w:val="006D7958"/>
    <w:rsid w:val="006E6479"/>
    <w:rsid w:val="0073581D"/>
    <w:rsid w:val="007468E5"/>
    <w:rsid w:val="007E14A1"/>
    <w:rsid w:val="007F53FB"/>
    <w:rsid w:val="00824C82"/>
    <w:rsid w:val="00845BF7"/>
    <w:rsid w:val="0086721A"/>
    <w:rsid w:val="00880FA2"/>
    <w:rsid w:val="00890E2F"/>
    <w:rsid w:val="008C186D"/>
    <w:rsid w:val="008D2E59"/>
    <w:rsid w:val="008F1E50"/>
    <w:rsid w:val="009977C4"/>
    <w:rsid w:val="00A42C2B"/>
    <w:rsid w:val="00A57FB1"/>
    <w:rsid w:val="00A778D5"/>
    <w:rsid w:val="00AB7E67"/>
    <w:rsid w:val="00B431E9"/>
    <w:rsid w:val="00BA4A6D"/>
    <w:rsid w:val="00BF5BBD"/>
    <w:rsid w:val="00C132BA"/>
    <w:rsid w:val="00CB6AC2"/>
    <w:rsid w:val="00D16767"/>
    <w:rsid w:val="00D45667"/>
    <w:rsid w:val="00DD7C06"/>
    <w:rsid w:val="00E06B0D"/>
    <w:rsid w:val="00E55F98"/>
    <w:rsid w:val="00E83053"/>
    <w:rsid w:val="00F107C0"/>
    <w:rsid w:val="00F2639C"/>
    <w:rsid w:val="00F611C7"/>
    <w:rsid w:val="00F62755"/>
    <w:rsid w:val="00FA678E"/>
    <w:rsid w:val="00FB0E4B"/>
    <w:rsid w:val="00FB2CDB"/>
    <w:rsid w:val="00FC2FAF"/>
    <w:rsid w:val="00F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B9EB1"/>
  <w15:docId w15:val="{2DF3DB0C-E381-4491-8C52-BD000DDC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053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E83053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83053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0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0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0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0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0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0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0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E8305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E83053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E83053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E83053"/>
    <w:rPr>
      <w:kern w:val="20"/>
    </w:rPr>
  </w:style>
  <w:style w:type="paragraph" w:customStyle="1" w:styleId="ResumeText">
    <w:name w:val="Resume Text"/>
    <w:basedOn w:val="Normal"/>
    <w:qFormat/>
    <w:rsid w:val="00E83053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E83053"/>
    <w:rPr>
      <w:color w:val="808080"/>
    </w:rPr>
  </w:style>
  <w:style w:type="table" w:styleId="TableGrid">
    <w:name w:val="Table Grid"/>
    <w:basedOn w:val="TableNormal"/>
    <w:uiPriority w:val="59"/>
    <w:rsid w:val="00E8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E83053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E83053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83053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053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053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053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053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053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053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B431E9"/>
    <w:rPr>
      <w:color w:val="000000" w:themeColor="text1"/>
    </w:rPr>
    <w:tblPr>
      <w:tblBorders>
        <w:insideH w:val="single" w:sz="4" w:space="0" w:color="000000" w:themeColor="text1"/>
      </w:tblBorders>
      <w:tblCellMar>
        <w:top w:w="144" w:type="dxa"/>
        <w:left w:w="0" w:type="dxa"/>
        <w:bottom w:w="144" w:type="dxa"/>
        <w:right w:w="0" w:type="dxa"/>
      </w:tblCellMar>
    </w:tblPr>
    <w:tcPr>
      <w:shd w:val="clear" w:color="auto" w:fill="auto"/>
    </w:tcPr>
  </w:style>
  <w:style w:type="table" w:customStyle="1" w:styleId="LetterTable">
    <w:name w:val="Letter Table"/>
    <w:basedOn w:val="TableNormal"/>
    <w:uiPriority w:val="99"/>
    <w:rsid w:val="00B431E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E83053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E83053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E83053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E83053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E83053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E83053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E83053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E83053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E83053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E83053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E83053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E83053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8F1E50"/>
    <w:rPr>
      <w:color w:val="646464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FA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AF"/>
    <w:rPr>
      <w:rFonts w:ascii="Tahoma" w:hAnsi="Tahoma" w:cs="Tahoma"/>
      <w:kern w:val="2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C2F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FA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FAF"/>
    <w:rPr>
      <w:kern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F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FAF"/>
    <w:rPr>
      <w:b/>
      <w:bCs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\AppData\Roaming\Microsoft\Templates\Basic%20resume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302-229-6438</CompanyPhone>
  <CompanyFax/>
  <CompanyEmail>jcampanelli@ymail.com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3C25D9C8-2569-42CA-AB7F-8D1D256D4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200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</dc:creator>
  <cp:keywords/>
  <cp:lastModifiedBy>Microsoft account</cp:lastModifiedBy>
  <cp:revision>6</cp:revision>
  <cp:lastPrinted>2015-01-30T17:51:00Z</cp:lastPrinted>
  <dcterms:created xsi:type="dcterms:W3CDTF">2015-02-17T20:54:00Z</dcterms:created>
  <dcterms:modified xsi:type="dcterms:W3CDTF">2015-08-05T02:53:00Z</dcterms:modified>
  <cp:category>Hockessin DE, 19707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